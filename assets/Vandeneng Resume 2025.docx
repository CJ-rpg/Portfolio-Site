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3D772" w14:textId="21D1AC0A" w:rsidR="00313E55" w:rsidRPr="00FB5377" w:rsidRDefault="00115F46" w:rsidP="00FB5377">
      <w:pPr>
        <w:pStyle w:val="Title"/>
      </w:pPr>
      <w:r>
        <w:t>CJ VANDENENG</w:t>
      </w:r>
      <w:r w:rsidR="00313E55" w:rsidRPr="00FB5377">
        <w:tab/>
      </w:r>
      <w:r>
        <w:rPr>
          <w:rStyle w:val="Emphasis"/>
        </w:rPr>
        <w:t>Software Developer</w:t>
      </w:r>
    </w:p>
    <w:p w14:paraId="0F1D1CC4" w14:textId="356DA935" w:rsidR="00313E55" w:rsidRPr="00FB5377" w:rsidRDefault="005D2DC4" w:rsidP="00FB5377">
      <w:pPr>
        <w:pStyle w:val="Subtitle"/>
      </w:pPr>
      <w:r w:rsidRPr="005D2DC4">
        <w:t>(</w:t>
      </w:r>
      <w:r w:rsidR="00115F46">
        <w:t>920) 841-9635</w:t>
      </w:r>
      <w:r w:rsidRPr="005D2DC4">
        <w:t xml:space="preserve"> | </w:t>
      </w:r>
      <w:hyperlink r:id="rId9" w:history="1">
        <w:r w:rsidR="00115F46" w:rsidRPr="00226B74">
          <w:rPr>
            <w:rStyle w:val="Hyperlink"/>
          </w:rPr>
          <w:t>cj.vandeneng@gmail.com</w:t>
        </w:r>
      </w:hyperlink>
      <w:r w:rsidR="00115F46">
        <w:t xml:space="preserve"> </w:t>
      </w:r>
      <w:r w:rsidRPr="005D2DC4">
        <w:t xml:space="preserve">| </w:t>
      </w:r>
      <w:r w:rsidR="00115F46">
        <w:t>Appleton, WI</w:t>
      </w:r>
      <w:r w:rsidRPr="005D2DC4">
        <w:t xml:space="preserve"> | </w:t>
      </w:r>
      <w:r w:rsidR="00115F46" w:rsidRPr="00115F46">
        <w:rPr>
          <w:highlight w:val="yellow"/>
        </w:rPr>
        <w:t>BOOTSTRAP</w:t>
      </w:r>
    </w:p>
    <w:p w14:paraId="6AE5317D" w14:textId="77777777" w:rsidR="000A5CD0" w:rsidRPr="00FB5377" w:rsidRDefault="00FB5377" w:rsidP="00FB5377">
      <w:pPr>
        <w:pStyle w:val="Heading1"/>
      </w:pPr>
      <w:r w:rsidRPr="00FB5377">
        <w:t>Career Summary</w:t>
      </w:r>
    </w:p>
    <w:p w14:paraId="5C826CE2" w14:textId="5A9E5437" w:rsidR="005D2DC4" w:rsidRPr="00864A75" w:rsidRDefault="00E77978" w:rsidP="00FB5377">
      <w:r w:rsidRPr="00E77978">
        <w:t xml:space="preserve">Motivated and detail-oriented Computer Science </w:t>
      </w:r>
      <w:r>
        <w:t>2026 upcoming graduate</w:t>
      </w:r>
      <w:r w:rsidRPr="00E77978">
        <w:t xml:space="preserve"> with a strong foundation in software development</w:t>
      </w:r>
      <w:r>
        <w:t xml:space="preserve"> and</w:t>
      </w:r>
      <w:r w:rsidRPr="00E77978">
        <w:t xml:space="preserve"> object-oriented programming. </w:t>
      </w:r>
      <w:r>
        <w:t xml:space="preserve">Seeking an entry-level software development role to apply technical skills and contribute to innovative projects. </w:t>
      </w:r>
      <w:r w:rsidRPr="00E77978">
        <w:t>Experienced in developing and debugging applications using languages such as Java, Python, JavaScript</w:t>
      </w:r>
      <w:r>
        <w:t>, and C#</w:t>
      </w:r>
      <w:r w:rsidRPr="00E77978">
        <w:t xml:space="preserve"> through academic projects. </w:t>
      </w:r>
    </w:p>
    <w:p w14:paraId="12980122" w14:textId="77777777" w:rsidR="0035013F" w:rsidRPr="00FB5377" w:rsidRDefault="00FB5377" w:rsidP="00FB5377">
      <w:pPr>
        <w:pStyle w:val="Heading1"/>
      </w:pPr>
      <w:r w:rsidRPr="00FB5377">
        <w:t>Expertise</w:t>
      </w:r>
    </w:p>
    <w:p w14:paraId="2473CEDB" w14:textId="7C9639D8" w:rsidR="005D2DC4" w:rsidRPr="00864A75" w:rsidRDefault="0080736E" w:rsidP="00362CCC">
      <w:r w:rsidRPr="0080736E">
        <w:t>Familiar with building small web applications using HTML, CSS, and JavaScript</w:t>
      </w:r>
      <w:r>
        <w:t xml:space="preserve"> | </w:t>
      </w:r>
      <w:r w:rsidRPr="0080736E">
        <w:t>Exposure to front-end frameworks such as React or Vue.js</w:t>
      </w:r>
      <w:r>
        <w:t xml:space="preserve"> | </w:t>
      </w:r>
      <w:r w:rsidRPr="0080736E">
        <w:t>Experience working with Git and GitHub for version control</w:t>
      </w:r>
      <w:r>
        <w:t xml:space="preserve"> | </w:t>
      </w:r>
      <w:r w:rsidRPr="0080736E">
        <w:t>Comfortable reading and writing simple SQL queries</w:t>
      </w:r>
      <w:r>
        <w:t xml:space="preserve"> | </w:t>
      </w:r>
      <w:r w:rsidRPr="0080736E">
        <w:t>Introduced to Agile development concepts through coursework or team projects</w:t>
      </w:r>
      <w:r>
        <w:t xml:space="preserve"> | </w:t>
      </w:r>
      <w:r w:rsidRPr="0080736E">
        <w:t>Eager to learn modern development tools like Docker, CI/CD, and cloud platforms</w:t>
      </w:r>
      <w:r>
        <w:t xml:space="preserve"> | </w:t>
      </w:r>
      <w:r w:rsidRPr="0080736E">
        <w:t>Strong interest in writing clean, readable, and maintainable code</w:t>
      </w:r>
      <w:r>
        <w:t xml:space="preserve"> | </w:t>
      </w:r>
      <w:r w:rsidRPr="0080736E">
        <w:t>Motivated to grow through mentorship, code reviews, and hands-on experience</w:t>
      </w:r>
    </w:p>
    <w:p w14:paraId="09D36B13" w14:textId="55EFD3A5" w:rsidR="0035013F" w:rsidRPr="00FB5377" w:rsidRDefault="00E77978" w:rsidP="00FB5377">
      <w:pPr>
        <w:pStyle w:val="Heading1"/>
      </w:pPr>
      <w:r>
        <w:t xml:space="preserve">computer </w:t>
      </w:r>
      <w:r w:rsidR="00115F46">
        <w:t>lANGUAGES</w:t>
      </w:r>
      <w:r w:rsidR="009D6617">
        <w:t xml:space="preserve"> | technical skills</w:t>
      </w:r>
      <w:r w:rsidR="00115F46">
        <w:t xml:space="preserve"> </w:t>
      </w:r>
    </w:p>
    <w:p w14:paraId="0EBF5E45" w14:textId="4009C290" w:rsidR="000A5CD0" w:rsidRDefault="009D6617" w:rsidP="00362CCC">
      <w:r>
        <w:t>HTML5 | CSS | C# | C++ | JavaScript | jQuery | PHP | SQL | Python</w:t>
      </w:r>
      <w:r w:rsidRPr="005D2DC4">
        <w:t xml:space="preserve"> | </w:t>
      </w:r>
      <w:r>
        <w:t>Java | XML | MySQL | ASP.net | React.js | Azure | git | VS code | Eclipse</w:t>
      </w:r>
      <w:r>
        <w:t xml:space="preserve"> | </w:t>
      </w:r>
      <w:r w:rsidR="005D2DC4" w:rsidRPr="005D2DC4">
        <w:t xml:space="preserve">SEO optimization | CMS management | </w:t>
      </w:r>
      <w:r w:rsidR="00EB329D">
        <w:t>Mobile Development</w:t>
      </w:r>
      <w:r w:rsidR="005D2DC4" w:rsidRPr="005D2DC4">
        <w:t xml:space="preserve"> | </w:t>
      </w:r>
      <w:r>
        <w:t xml:space="preserve">Data Structures and Algorithms | Version Control | Unit Testing | Test-Driven Development | Agile Scrum Methodologies | CI/CD Pipelines | API Integration | JSON/XML | Debugging | Trouble Shooting </w:t>
      </w:r>
    </w:p>
    <w:p w14:paraId="5E90308A" w14:textId="77777777" w:rsidR="005D2DC4" w:rsidRPr="00864A75" w:rsidRDefault="005D2DC4" w:rsidP="00362CCC"/>
    <w:p w14:paraId="5CA3162B" w14:textId="3EB5E530" w:rsidR="0035013F" w:rsidRPr="00FB5377" w:rsidRDefault="00115F46" w:rsidP="00FB5377">
      <w:pPr>
        <w:pStyle w:val="Heading1"/>
      </w:pPr>
      <w:r>
        <w:t>EDUCATION</w:t>
      </w:r>
    </w:p>
    <w:p w14:paraId="61BF6FBC" w14:textId="4AB6E3BA" w:rsidR="00115F46" w:rsidRPr="00115F46" w:rsidRDefault="00115F46" w:rsidP="00115F46">
      <w:pPr>
        <w:pStyle w:val="Heading4"/>
        <w:rPr>
          <w:i w:val="0"/>
          <w:iCs w:val="0"/>
        </w:rPr>
      </w:pPr>
      <w:r w:rsidRPr="00115F46">
        <w:rPr>
          <w:i w:val="0"/>
          <w:iCs w:val="0"/>
        </w:rPr>
        <w:t>B</w:t>
      </w:r>
      <w:r w:rsidRPr="00115F46">
        <w:rPr>
          <w:i w:val="0"/>
          <w:iCs w:val="0"/>
        </w:rPr>
        <w:t>achelor of</w:t>
      </w:r>
      <w:r w:rsidRPr="00115F46">
        <w:rPr>
          <w:i w:val="0"/>
          <w:iCs w:val="0"/>
        </w:rPr>
        <w:t xml:space="preserve"> C</w:t>
      </w:r>
      <w:r w:rsidRPr="00115F46">
        <w:rPr>
          <w:i w:val="0"/>
          <w:iCs w:val="0"/>
        </w:rPr>
        <w:t xml:space="preserve">omputer </w:t>
      </w:r>
      <w:r w:rsidRPr="00115F46">
        <w:rPr>
          <w:i w:val="0"/>
          <w:iCs w:val="0"/>
        </w:rPr>
        <w:t>S</w:t>
      </w:r>
      <w:r w:rsidRPr="00115F46">
        <w:rPr>
          <w:i w:val="0"/>
          <w:iCs w:val="0"/>
        </w:rPr>
        <w:t xml:space="preserve">cience • </w:t>
      </w:r>
      <w:r w:rsidRPr="00115F46">
        <w:rPr>
          <w:i w:val="0"/>
          <w:iCs w:val="0"/>
        </w:rPr>
        <w:t>Lakeland</w:t>
      </w:r>
      <w:r w:rsidRPr="00115F46">
        <w:rPr>
          <w:i w:val="0"/>
          <w:iCs w:val="0"/>
        </w:rPr>
        <w:t xml:space="preserve"> </w:t>
      </w:r>
      <w:r w:rsidRPr="00115F46">
        <w:rPr>
          <w:i w:val="0"/>
          <w:iCs w:val="0"/>
        </w:rPr>
        <w:t>U</w:t>
      </w:r>
      <w:r w:rsidRPr="00115F46">
        <w:rPr>
          <w:i w:val="0"/>
          <w:iCs w:val="0"/>
        </w:rPr>
        <w:t>niversity • current student – anticipated graduation 2026</w:t>
      </w:r>
    </w:p>
    <w:p w14:paraId="082E655A" w14:textId="77777777" w:rsidR="00115F46" w:rsidRPr="000D6842" w:rsidRDefault="00115F46" w:rsidP="00115F46">
      <w:pPr>
        <w:rPr>
          <w:szCs w:val="20"/>
        </w:rPr>
      </w:pPr>
      <w:r w:rsidRPr="000D6842">
        <w:rPr>
          <w:b/>
          <w:bCs/>
          <w:szCs w:val="20"/>
        </w:rPr>
        <w:t>Relevant Coursework:</w:t>
      </w:r>
    </w:p>
    <w:p w14:paraId="76F2F04E" w14:textId="77777777" w:rsidR="00115F46" w:rsidRPr="000D6842" w:rsidRDefault="00115F46" w:rsidP="00115F46">
      <w:pPr>
        <w:numPr>
          <w:ilvl w:val="0"/>
          <w:numId w:val="3"/>
        </w:numPr>
        <w:spacing w:line="259" w:lineRule="auto"/>
        <w:rPr>
          <w:szCs w:val="20"/>
        </w:rPr>
      </w:pPr>
      <w:r w:rsidRPr="000D6842">
        <w:rPr>
          <w:b/>
          <w:bCs/>
          <w:szCs w:val="20"/>
        </w:rPr>
        <w:t>Data Structures:</w:t>
      </w:r>
      <w:r w:rsidRPr="000D6842">
        <w:rPr>
          <w:szCs w:val="20"/>
        </w:rPr>
        <w:t xml:space="preserve"> Learned and implemented core data structures such as linked lists, trees, stacks, queues, graphs, and hash maps in multiple programming languages.</w:t>
      </w:r>
    </w:p>
    <w:p w14:paraId="60F9CC88" w14:textId="77777777" w:rsidR="00115F46" w:rsidRPr="000D6842" w:rsidRDefault="00115F46" w:rsidP="00115F46">
      <w:pPr>
        <w:numPr>
          <w:ilvl w:val="0"/>
          <w:numId w:val="3"/>
        </w:numPr>
        <w:spacing w:line="259" w:lineRule="auto"/>
        <w:rPr>
          <w:szCs w:val="20"/>
        </w:rPr>
      </w:pPr>
      <w:r w:rsidRPr="000D6842">
        <w:rPr>
          <w:b/>
          <w:bCs/>
          <w:szCs w:val="20"/>
        </w:rPr>
        <w:t>Programming Paradigms:</w:t>
      </w:r>
      <w:r w:rsidRPr="000D6842">
        <w:rPr>
          <w:szCs w:val="20"/>
        </w:rPr>
        <w:t xml:space="preserve"> Took an advanced course covering a new programming language each week (Ruby, IO, Clojure, Haskell, Scala, etc.), gaining exposure to functional, object-oriented, and concurrent programming styles.</w:t>
      </w:r>
    </w:p>
    <w:p w14:paraId="6A286255" w14:textId="77777777" w:rsidR="00115F46" w:rsidRPr="000D6842" w:rsidRDefault="00115F46" w:rsidP="00115F46">
      <w:pPr>
        <w:numPr>
          <w:ilvl w:val="0"/>
          <w:numId w:val="3"/>
        </w:numPr>
        <w:spacing w:line="259" w:lineRule="auto"/>
        <w:rPr>
          <w:szCs w:val="20"/>
        </w:rPr>
      </w:pPr>
      <w:r w:rsidRPr="000D6842">
        <w:rPr>
          <w:b/>
          <w:bCs/>
          <w:szCs w:val="20"/>
        </w:rPr>
        <w:t>Artificial Intelligence:</w:t>
      </w:r>
      <w:r w:rsidRPr="000D6842">
        <w:rPr>
          <w:szCs w:val="20"/>
        </w:rPr>
        <w:t xml:space="preserve"> Studied key AI concepts such as search algorithms, machine learning basics, and intelligent agents. Completed projects in Python using libraries like scikit-learn or similar.</w:t>
      </w:r>
    </w:p>
    <w:p w14:paraId="233F0DCF" w14:textId="77777777" w:rsidR="005D2DC4" w:rsidRPr="005D2DC4" w:rsidRDefault="005D2DC4" w:rsidP="005D2DC4"/>
    <w:p w14:paraId="4CA74C22" w14:textId="67A80422" w:rsidR="00115F46" w:rsidRPr="00115F46" w:rsidRDefault="00115F46" w:rsidP="00115F46">
      <w:pPr>
        <w:pStyle w:val="Heading4"/>
        <w:rPr>
          <w:i w:val="0"/>
          <w:iCs w:val="0"/>
        </w:rPr>
      </w:pPr>
      <w:proofErr w:type="gramStart"/>
      <w:r w:rsidRPr="00115F46">
        <w:rPr>
          <w:i w:val="0"/>
          <w:iCs w:val="0"/>
        </w:rPr>
        <w:t xml:space="preserve">Associate </w:t>
      </w:r>
      <w:r w:rsidRPr="00115F46">
        <w:rPr>
          <w:i w:val="0"/>
          <w:iCs w:val="0"/>
        </w:rPr>
        <w:t>D</w:t>
      </w:r>
      <w:r w:rsidRPr="00115F46">
        <w:rPr>
          <w:i w:val="0"/>
          <w:iCs w:val="0"/>
        </w:rPr>
        <w:t>egree</w:t>
      </w:r>
      <w:proofErr w:type="gramEnd"/>
      <w:r w:rsidRPr="00115F46">
        <w:rPr>
          <w:i w:val="0"/>
          <w:iCs w:val="0"/>
        </w:rPr>
        <w:t xml:space="preserve"> </w:t>
      </w:r>
      <w:r w:rsidRPr="00115F46">
        <w:rPr>
          <w:i w:val="0"/>
          <w:iCs w:val="0"/>
        </w:rPr>
        <w:t>S</w:t>
      </w:r>
      <w:r w:rsidRPr="00115F46">
        <w:rPr>
          <w:i w:val="0"/>
          <w:iCs w:val="0"/>
        </w:rPr>
        <w:t xml:space="preserve">oftware </w:t>
      </w:r>
      <w:r w:rsidRPr="00115F46">
        <w:rPr>
          <w:i w:val="0"/>
          <w:iCs w:val="0"/>
        </w:rPr>
        <w:t>D</w:t>
      </w:r>
      <w:r w:rsidRPr="00115F46">
        <w:rPr>
          <w:i w:val="0"/>
          <w:iCs w:val="0"/>
        </w:rPr>
        <w:t xml:space="preserve">evelopment | </w:t>
      </w:r>
      <w:r w:rsidRPr="00115F46">
        <w:rPr>
          <w:i w:val="0"/>
          <w:iCs w:val="0"/>
        </w:rPr>
        <w:t>W</w:t>
      </w:r>
      <w:r w:rsidRPr="00115F46">
        <w:rPr>
          <w:i w:val="0"/>
          <w:iCs w:val="0"/>
        </w:rPr>
        <w:t xml:space="preserve">eb </w:t>
      </w:r>
      <w:r w:rsidRPr="00115F46">
        <w:rPr>
          <w:i w:val="0"/>
          <w:iCs w:val="0"/>
        </w:rPr>
        <w:t>D</w:t>
      </w:r>
      <w:r w:rsidRPr="00115F46">
        <w:rPr>
          <w:i w:val="0"/>
          <w:iCs w:val="0"/>
        </w:rPr>
        <w:t xml:space="preserve">evelopment and </w:t>
      </w:r>
      <w:r w:rsidRPr="00115F46">
        <w:rPr>
          <w:i w:val="0"/>
          <w:iCs w:val="0"/>
        </w:rPr>
        <w:t>D</w:t>
      </w:r>
      <w:r w:rsidRPr="00115F46">
        <w:rPr>
          <w:i w:val="0"/>
          <w:iCs w:val="0"/>
        </w:rPr>
        <w:t xml:space="preserve">esign </w:t>
      </w:r>
      <w:r w:rsidRPr="00115F46">
        <w:rPr>
          <w:i w:val="0"/>
          <w:iCs w:val="0"/>
        </w:rPr>
        <w:t>S</w:t>
      </w:r>
      <w:r w:rsidRPr="00115F46">
        <w:rPr>
          <w:i w:val="0"/>
          <w:iCs w:val="0"/>
        </w:rPr>
        <w:t xml:space="preserve">pecialist • </w:t>
      </w:r>
      <w:r w:rsidRPr="00115F46">
        <w:rPr>
          <w:i w:val="0"/>
          <w:iCs w:val="0"/>
        </w:rPr>
        <w:t>FVTC</w:t>
      </w:r>
      <w:r w:rsidRPr="00115F46">
        <w:rPr>
          <w:i w:val="0"/>
          <w:iCs w:val="0"/>
        </w:rPr>
        <w:t xml:space="preserve">  • 2023</w:t>
      </w:r>
    </w:p>
    <w:p w14:paraId="492093A9" w14:textId="69721B4E" w:rsidR="00115F46" w:rsidRPr="0008649B" w:rsidRDefault="00115F46" w:rsidP="00115F46">
      <w:pPr>
        <w:rPr>
          <w:szCs w:val="20"/>
        </w:rPr>
      </w:pPr>
      <w:r>
        <w:rPr>
          <w:szCs w:val="20"/>
        </w:rPr>
        <w:t>L</w:t>
      </w:r>
      <w:r w:rsidRPr="0008649B">
        <w:rPr>
          <w:szCs w:val="20"/>
        </w:rPr>
        <w:t>earn</w:t>
      </w:r>
      <w:r>
        <w:rPr>
          <w:szCs w:val="20"/>
        </w:rPr>
        <w:t>ed</w:t>
      </w:r>
      <w:r w:rsidRPr="0008649B">
        <w:rPr>
          <w:szCs w:val="20"/>
        </w:rPr>
        <w:t xml:space="preserve"> and use</w:t>
      </w:r>
      <w:r>
        <w:rPr>
          <w:szCs w:val="20"/>
        </w:rPr>
        <w:t>d</w:t>
      </w:r>
      <w:r w:rsidRPr="0008649B">
        <w:rPr>
          <w:szCs w:val="20"/>
        </w:rPr>
        <w:t xml:space="preserve"> </w:t>
      </w:r>
      <w:r w:rsidRPr="00115F46">
        <w:rPr>
          <w:b/>
          <w:bCs/>
          <w:szCs w:val="20"/>
        </w:rPr>
        <w:t>HTML5, C#, C++, JavaScript, jQuery, PHP, SQL</w:t>
      </w:r>
      <w:r w:rsidRPr="0008649B">
        <w:rPr>
          <w:szCs w:val="20"/>
        </w:rPr>
        <w:t xml:space="preserve">. Some of the projects I worked on </w:t>
      </w:r>
      <w:r>
        <w:rPr>
          <w:szCs w:val="20"/>
        </w:rPr>
        <w:t>were</w:t>
      </w:r>
      <w:r w:rsidRPr="0008649B">
        <w:rPr>
          <w:szCs w:val="20"/>
        </w:rPr>
        <w:t xml:space="preserve"> a restaurant menu website, a movie database, a war card game, and a </w:t>
      </w:r>
      <w:r w:rsidR="0080736E" w:rsidRPr="0008649B">
        <w:rPr>
          <w:szCs w:val="20"/>
        </w:rPr>
        <w:t>Mad</w:t>
      </w:r>
      <w:r w:rsidR="0080736E">
        <w:rPr>
          <w:szCs w:val="20"/>
        </w:rPr>
        <w:t>l</w:t>
      </w:r>
      <w:r w:rsidR="0080736E" w:rsidRPr="0008649B">
        <w:rPr>
          <w:szCs w:val="20"/>
        </w:rPr>
        <w:t>ib</w:t>
      </w:r>
      <w:r w:rsidRPr="0008649B">
        <w:rPr>
          <w:szCs w:val="20"/>
        </w:rPr>
        <w:t xml:space="preserve"> group project. </w:t>
      </w:r>
    </w:p>
    <w:p w14:paraId="1DDE5833" w14:textId="77777777" w:rsidR="005D2DC4" w:rsidRPr="005D2DC4" w:rsidRDefault="005D2DC4" w:rsidP="005D2DC4"/>
    <w:p w14:paraId="3ECD9D57" w14:textId="6B8E2AA8" w:rsidR="00115F46" w:rsidRPr="00115F46" w:rsidRDefault="00115F46" w:rsidP="00115F46">
      <w:pPr>
        <w:pStyle w:val="Heading4"/>
        <w:rPr>
          <w:i w:val="0"/>
          <w:iCs w:val="0"/>
        </w:rPr>
      </w:pPr>
      <w:r w:rsidRPr="00115F46">
        <w:rPr>
          <w:i w:val="0"/>
          <w:iCs w:val="0"/>
        </w:rPr>
        <w:t>H</w:t>
      </w:r>
      <w:r w:rsidRPr="00115F46">
        <w:rPr>
          <w:i w:val="0"/>
          <w:iCs w:val="0"/>
        </w:rPr>
        <w:t>igh School</w:t>
      </w:r>
      <w:r w:rsidRPr="00115F46">
        <w:rPr>
          <w:i w:val="0"/>
          <w:iCs w:val="0"/>
        </w:rPr>
        <w:t xml:space="preserve"> Diploma • </w:t>
      </w:r>
      <w:r>
        <w:rPr>
          <w:i w:val="0"/>
          <w:iCs w:val="0"/>
        </w:rPr>
        <w:t>Menasha High School</w:t>
      </w:r>
      <w:r w:rsidRPr="00115F46">
        <w:rPr>
          <w:i w:val="0"/>
          <w:iCs w:val="0"/>
        </w:rPr>
        <w:t xml:space="preserve"> • </w:t>
      </w:r>
      <w:r>
        <w:rPr>
          <w:i w:val="0"/>
          <w:iCs w:val="0"/>
        </w:rPr>
        <w:t>2021</w:t>
      </w:r>
    </w:p>
    <w:p w14:paraId="7119F6A2" w14:textId="77777777" w:rsidR="00115F46" w:rsidRPr="0008649B" w:rsidRDefault="00115F46" w:rsidP="00115F46">
      <w:pPr>
        <w:rPr>
          <w:szCs w:val="20"/>
        </w:rPr>
      </w:pPr>
      <w:r w:rsidRPr="0008649B">
        <w:rPr>
          <w:b/>
          <w:bCs/>
          <w:szCs w:val="20"/>
        </w:rPr>
        <w:t>Computer Programming &amp; Software Engineering</w:t>
      </w:r>
      <w:r w:rsidRPr="0008649B">
        <w:rPr>
          <w:szCs w:val="20"/>
        </w:rPr>
        <w:t xml:space="preserve"> – In this class I learned how to use Python and created a drawing program. </w:t>
      </w:r>
    </w:p>
    <w:p w14:paraId="27327216" w14:textId="0C179180" w:rsidR="005D2DC4" w:rsidRDefault="00115F46" w:rsidP="00115F46">
      <w:pPr>
        <w:rPr>
          <w:szCs w:val="20"/>
        </w:rPr>
      </w:pPr>
      <w:r w:rsidRPr="0008649B">
        <w:rPr>
          <w:b/>
          <w:bCs/>
          <w:szCs w:val="20"/>
        </w:rPr>
        <w:t>Game Design</w:t>
      </w:r>
      <w:r w:rsidRPr="0008649B">
        <w:rPr>
          <w:szCs w:val="20"/>
        </w:rPr>
        <w:t xml:space="preserve"> – In this class</w:t>
      </w:r>
      <w:r>
        <w:rPr>
          <w:szCs w:val="20"/>
        </w:rPr>
        <w:t>,</w:t>
      </w:r>
      <w:r w:rsidRPr="0008649B">
        <w:rPr>
          <w:szCs w:val="20"/>
        </w:rPr>
        <w:t xml:space="preserve"> I learned how to use </w:t>
      </w:r>
      <w:proofErr w:type="spellStart"/>
      <w:r w:rsidRPr="0008649B">
        <w:rPr>
          <w:szCs w:val="20"/>
        </w:rPr>
        <w:t>Greenfoot</w:t>
      </w:r>
      <w:proofErr w:type="spellEnd"/>
      <w:r w:rsidRPr="0008649B">
        <w:rPr>
          <w:szCs w:val="20"/>
        </w:rPr>
        <w:t xml:space="preserve"> software which uses Java and Stride. Using this software, I created a maze game. </w:t>
      </w:r>
    </w:p>
    <w:p w14:paraId="63482883" w14:textId="77777777" w:rsidR="00A85673" w:rsidRPr="005D2DC4" w:rsidRDefault="00A85673" w:rsidP="00115F46"/>
    <w:p w14:paraId="554F8FFB" w14:textId="5566ED0C" w:rsidR="0035013F" w:rsidRPr="00864A75" w:rsidRDefault="00115F46" w:rsidP="00FB5377">
      <w:pPr>
        <w:pStyle w:val="Heading1"/>
        <w:rPr>
          <w:spacing w:val="40"/>
        </w:rPr>
      </w:pPr>
      <w:r>
        <w:t>WORK EXPERIENCE</w:t>
      </w:r>
    </w:p>
    <w:p w14:paraId="46199F4E" w14:textId="21492130" w:rsidR="009D6617" w:rsidRPr="00A85673" w:rsidRDefault="00A85673" w:rsidP="009D6617">
      <w:pPr>
        <w:pStyle w:val="Heading4"/>
        <w:rPr>
          <w:i w:val="0"/>
          <w:iCs w:val="0"/>
          <w:szCs w:val="20"/>
        </w:rPr>
      </w:pPr>
      <w:r w:rsidRPr="00A85673">
        <w:rPr>
          <w:i w:val="0"/>
          <w:iCs w:val="0"/>
          <w:szCs w:val="20"/>
        </w:rPr>
        <w:t>D</w:t>
      </w:r>
      <w:r w:rsidR="009D6617" w:rsidRPr="00A85673">
        <w:rPr>
          <w:i w:val="0"/>
          <w:iCs w:val="0"/>
          <w:szCs w:val="20"/>
        </w:rPr>
        <w:t xml:space="preserve">ishwasher • Mohnen’s • </w:t>
      </w:r>
      <w:r w:rsidRPr="00A85673">
        <w:rPr>
          <w:i w:val="0"/>
          <w:iCs w:val="0"/>
          <w:szCs w:val="20"/>
        </w:rPr>
        <w:t>June</w:t>
      </w:r>
      <w:r w:rsidR="009D6617" w:rsidRPr="00A85673">
        <w:rPr>
          <w:i w:val="0"/>
          <w:iCs w:val="0"/>
          <w:szCs w:val="20"/>
        </w:rPr>
        <w:t xml:space="preserve"> 2022 – present</w:t>
      </w:r>
    </w:p>
    <w:p w14:paraId="2CD24AD5" w14:textId="2DE12872" w:rsidR="009D6617" w:rsidRDefault="009D6617" w:rsidP="009D6617">
      <w:pPr>
        <w:rPr>
          <w:szCs w:val="20"/>
        </w:rPr>
      </w:pPr>
      <w:r w:rsidRPr="0008649B">
        <w:rPr>
          <w:szCs w:val="20"/>
        </w:rPr>
        <w:t xml:space="preserve">Operate dishwasher, clean and sanitize work areas, put away all kitchen and waitstaff dishes </w:t>
      </w:r>
      <w:r>
        <w:rPr>
          <w:szCs w:val="20"/>
        </w:rPr>
        <w:t>in</w:t>
      </w:r>
      <w:r w:rsidRPr="0008649B">
        <w:rPr>
          <w:szCs w:val="20"/>
        </w:rPr>
        <w:t xml:space="preserve"> correct locations</w:t>
      </w:r>
    </w:p>
    <w:p w14:paraId="7B906F03" w14:textId="77777777" w:rsidR="00A85673" w:rsidRPr="00A85673" w:rsidRDefault="00A85673" w:rsidP="009D6617">
      <w:pPr>
        <w:rPr>
          <w:szCs w:val="20"/>
        </w:rPr>
      </w:pPr>
    </w:p>
    <w:p w14:paraId="1A8D93BD" w14:textId="6D4214A6" w:rsidR="009D6617" w:rsidRPr="00A85673" w:rsidRDefault="00A85673" w:rsidP="009D6617">
      <w:pPr>
        <w:rPr>
          <w:rFonts w:asciiTheme="majorHAnsi" w:hAnsiTheme="majorHAnsi"/>
          <w:color w:val="83A0D4" w:themeColor="accent1" w:themeShade="BF"/>
          <w:szCs w:val="20"/>
        </w:rPr>
      </w:pPr>
      <w:r>
        <w:rPr>
          <w:rFonts w:asciiTheme="majorHAnsi" w:hAnsiTheme="majorHAnsi"/>
          <w:color w:val="83A0D4" w:themeColor="accent1" w:themeShade="BF"/>
          <w:szCs w:val="20"/>
        </w:rPr>
        <w:t>E-Commerce Internship</w:t>
      </w:r>
      <w:r w:rsidR="009D6617" w:rsidRPr="00A85673">
        <w:rPr>
          <w:rFonts w:asciiTheme="majorHAnsi" w:hAnsiTheme="majorHAnsi"/>
          <w:color w:val="83A0D4" w:themeColor="accent1" w:themeShade="BF"/>
          <w:szCs w:val="20"/>
        </w:rPr>
        <w:t xml:space="preserve"> </w:t>
      </w:r>
      <w:r w:rsidR="009D6617" w:rsidRPr="00A85673">
        <w:rPr>
          <w:rFonts w:ascii="Arial" w:hAnsi="Arial" w:cs="Arial"/>
          <w:color w:val="83A0D4" w:themeColor="accent1" w:themeShade="BF"/>
          <w:sz w:val="14"/>
          <w:szCs w:val="14"/>
        </w:rPr>
        <w:t>●</w:t>
      </w:r>
      <w:r w:rsidR="009D6617" w:rsidRPr="00A85673">
        <w:rPr>
          <w:rFonts w:asciiTheme="majorHAnsi" w:hAnsiTheme="majorHAnsi"/>
          <w:color w:val="83A0D4" w:themeColor="accent1" w:themeShade="BF"/>
          <w:szCs w:val="20"/>
        </w:rPr>
        <w:t xml:space="preserve"> G</w:t>
      </w:r>
      <w:r>
        <w:rPr>
          <w:rFonts w:asciiTheme="majorHAnsi" w:hAnsiTheme="majorHAnsi"/>
          <w:color w:val="83A0D4" w:themeColor="accent1" w:themeShade="BF"/>
          <w:szCs w:val="20"/>
        </w:rPr>
        <w:t>oodwill</w:t>
      </w:r>
      <w:r w:rsidR="009D6617" w:rsidRPr="00A85673">
        <w:rPr>
          <w:rFonts w:asciiTheme="majorHAnsi" w:hAnsiTheme="majorHAnsi"/>
          <w:color w:val="83A0D4" w:themeColor="accent1" w:themeShade="BF"/>
          <w:szCs w:val="20"/>
        </w:rPr>
        <w:t xml:space="preserve"> </w:t>
      </w:r>
      <w:r w:rsidR="009D6617" w:rsidRPr="00A85673">
        <w:rPr>
          <w:rFonts w:ascii="Arial" w:hAnsi="Arial" w:cs="Arial"/>
          <w:color w:val="83A0D4" w:themeColor="accent1" w:themeShade="BF"/>
          <w:sz w:val="14"/>
          <w:szCs w:val="14"/>
        </w:rPr>
        <w:t>●</w:t>
      </w:r>
      <w:r w:rsidR="009D6617" w:rsidRPr="00A85673">
        <w:rPr>
          <w:rFonts w:asciiTheme="majorHAnsi" w:hAnsiTheme="majorHAnsi"/>
          <w:color w:val="83A0D4" w:themeColor="accent1" w:themeShade="BF"/>
          <w:szCs w:val="20"/>
        </w:rPr>
        <w:t xml:space="preserve"> S</w:t>
      </w:r>
      <w:r>
        <w:rPr>
          <w:rFonts w:asciiTheme="majorHAnsi" w:hAnsiTheme="majorHAnsi"/>
          <w:color w:val="83A0D4" w:themeColor="accent1" w:themeShade="BF"/>
          <w:szCs w:val="20"/>
        </w:rPr>
        <w:t>eptember</w:t>
      </w:r>
      <w:r w:rsidR="009D6617" w:rsidRPr="00A85673">
        <w:rPr>
          <w:rFonts w:asciiTheme="majorHAnsi" w:hAnsiTheme="majorHAnsi"/>
          <w:color w:val="83A0D4" w:themeColor="accent1" w:themeShade="BF"/>
          <w:szCs w:val="20"/>
        </w:rPr>
        <w:t xml:space="preserve"> 2023 – D</w:t>
      </w:r>
      <w:r>
        <w:rPr>
          <w:rFonts w:asciiTheme="majorHAnsi" w:hAnsiTheme="majorHAnsi"/>
          <w:color w:val="83A0D4" w:themeColor="accent1" w:themeShade="BF"/>
          <w:szCs w:val="20"/>
        </w:rPr>
        <w:t>ecember</w:t>
      </w:r>
      <w:r w:rsidR="009D6617" w:rsidRPr="00A85673">
        <w:rPr>
          <w:rFonts w:asciiTheme="majorHAnsi" w:hAnsiTheme="majorHAnsi"/>
          <w:color w:val="83A0D4" w:themeColor="accent1" w:themeShade="BF"/>
          <w:szCs w:val="20"/>
        </w:rPr>
        <w:t xml:space="preserve"> 2023</w:t>
      </w:r>
    </w:p>
    <w:p w14:paraId="446982A4" w14:textId="77777777" w:rsidR="009D6617" w:rsidRDefault="009D6617" w:rsidP="009D6617">
      <w:pPr>
        <w:rPr>
          <w:rFonts w:cs="Arial"/>
          <w:bCs/>
          <w:szCs w:val="20"/>
        </w:rPr>
      </w:pPr>
      <w:r w:rsidRPr="0008649B">
        <w:rPr>
          <w:rFonts w:cs="Arial"/>
          <w:bCs/>
          <w:szCs w:val="20"/>
        </w:rPr>
        <w:t xml:space="preserve">Test incoming electronics, wipe data, ensure all parts are in good condition, prepare bundles for </w:t>
      </w:r>
      <w:r>
        <w:rPr>
          <w:rFonts w:cs="Arial"/>
          <w:bCs/>
          <w:szCs w:val="20"/>
        </w:rPr>
        <w:t>e-commerce</w:t>
      </w:r>
      <w:r w:rsidRPr="0008649B">
        <w:rPr>
          <w:rFonts w:cs="Arial"/>
          <w:bCs/>
          <w:szCs w:val="20"/>
        </w:rPr>
        <w:t xml:space="preserve"> sales and listings</w:t>
      </w:r>
      <w:r>
        <w:rPr>
          <w:rFonts w:cs="Arial"/>
          <w:bCs/>
          <w:szCs w:val="20"/>
        </w:rPr>
        <w:t>, inventory</w:t>
      </w:r>
      <w:r w:rsidRPr="0008649B">
        <w:rPr>
          <w:rFonts w:cs="Arial"/>
          <w:bCs/>
          <w:szCs w:val="20"/>
        </w:rPr>
        <w:t xml:space="preserve"> </w:t>
      </w:r>
    </w:p>
    <w:p w14:paraId="62815E5B" w14:textId="77777777" w:rsidR="00A85673" w:rsidRPr="0008649B" w:rsidRDefault="00A85673" w:rsidP="009D6617">
      <w:pPr>
        <w:rPr>
          <w:bCs/>
          <w:szCs w:val="20"/>
        </w:rPr>
      </w:pPr>
    </w:p>
    <w:p w14:paraId="1EC5A446" w14:textId="7770650A" w:rsidR="009D6617" w:rsidRPr="009D6617" w:rsidRDefault="009D6617" w:rsidP="009D6617">
      <w:pPr>
        <w:pStyle w:val="Heading4"/>
        <w:rPr>
          <w:i w:val="0"/>
          <w:iCs w:val="0"/>
          <w:szCs w:val="20"/>
        </w:rPr>
      </w:pPr>
      <w:r w:rsidRPr="009D6617">
        <w:rPr>
          <w:i w:val="0"/>
          <w:iCs w:val="0"/>
          <w:szCs w:val="20"/>
        </w:rPr>
        <w:t>Prep Cook</w:t>
      </w:r>
      <w:r w:rsidRPr="009D6617">
        <w:rPr>
          <w:i w:val="0"/>
          <w:iCs w:val="0"/>
          <w:szCs w:val="20"/>
        </w:rPr>
        <w:t xml:space="preserve"> | D</w:t>
      </w:r>
      <w:r w:rsidRPr="009D6617">
        <w:rPr>
          <w:i w:val="0"/>
          <w:iCs w:val="0"/>
          <w:szCs w:val="20"/>
        </w:rPr>
        <w:t xml:space="preserve">ishwasher • El Azteca • March 2021 – </w:t>
      </w:r>
      <w:r>
        <w:rPr>
          <w:i w:val="0"/>
          <w:iCs w:val="0"/>
          <w:szCs w:val="20"/>
        </w:rPr>
        <w:t>S</w:t>
      </w:r>
      <w:r w:rsidRPr="009D6617">
        <w:rPr>
          <w:i w:val="0"/>
          <w:iCs w:val="0"/>
          <w:szCs w:val="20"/>
        </w:rPr>
        <w:t>ept</w:t>
      </w:r>
      <w:r w:rsidR="00A85673">
        <w:rPr>
          <w:i w:val="0"/>
          <w:iCs w:val="0"/>
          <w:szCs w:val="20"/>
        </w:rPr>
        <w:t>ember</w:t>
      </w:r>
      <w:r w:rsidRPr="009D6617">
        <w:rPr>
          <w:i w:val="0"/>
          <w:iCs w:val="0"/>
          <w:szCs w:val="20"/>
        </w:rPr>
        <w:t xml:space="preserve"> 2023</w:t>
      </w:r>
    </w:p>
    <w:p w14:paraId="1F3BCAFA" w14:textId="77777777" w:rsidR="009D6617" w:rsidRPr="00A85673" w:rsidRDefault="009D6617" w:rsidP="009D6617">
      <w:pPr>
        <w:pStyle w:val="Heading4"/>
        <w:rPr>
          <w:rFonts w:asciiTheme="minorHAnsi" w:hAnsiTheme="minorHAnsi"/>
          <w:i w:val="0"/>
          <w:iCs w:val="0"/>
          <w:caps/>
          <w:color w:val="auto"/>
          <w:szCs w:val="20"/>
        </w:rPr>
      </w:pPr>
      <w:r w:rsidRPr="00A85673">
        <w:rPr>
          <w:rFonts w:asciiTheme="minorHAnsi" w:hAnsiTheme="minorHAnsi"/>
          <w:i w:val="0"/>
          <w:iCs w:val="0"/>
          <w:color w:val="auto"/>
          <w:szCs w:val="20"/>
        </w:rPr>
        <w:t>Weigh and bag different meat options, operate electric meat grinder, accept and unload truck deliveries, operate dishwasher</w:t>
      </w:r>
    </w:p>
    <w:p w14:paraId="63F48FE4" w14:textId="5E12AD77" w:rsidR="00870F29" w:rsidRPr="005D2DC4" w:rsidRDefault="00870F29" w:rsidP="005D2DC4">
      <w:pPr>
        <w:pStyle w:val="Heading3"/>
      </w:pPr>
    </w:p>
    <w:sectPr w:rsidR="00870F29" w:rsidRPr="005D2DC4" w:rsidSect="00ED16F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77EA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B24"/>
    <w:multiLevelType w:val="multilevel"/>
    <w:tmpl w:val="05C0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47B7D"/>
    <w:multiLevelType w:val="multilevel"/>
    <w:tmpl w:val="644E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3"/>
  </w:num>
  <w:num w:numId="2" w16cid:durableId="283390146">
    <w:abstractNumId w:val="0"/>
  </w:num>
  <w:num w:numId="3" w16cid:durableId="174882120">
    <w:abstractNumId w:val="1"/>
  </w:num>
  <w:num w:numId="4" w16cid:durableId="1226799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46"/>
    <w:rsid w:val="00021DA5"/>
    <w:rsid w:val="000A5CD0"/>
    <w:rsid w:val="000B6AF9"/>
    <w:rsid w:val="00115F46"/>
    <w:rsid w:val="001D78C2"/>
    <w:rsid w:val="0022059A"/>
    <w:rsid w:val="0022462F"/>
    <w:rsid w:val="002702D4"/>
    <w:rsid w:val="00270B58"/>
    <w:rsid w:val="00284C89"/>
    <w:rsid w:val="002B7BD0"/>
    <w:rsid w:val="002C484E"/>
    <w:rsid w:val="00313E55"/>
    <w:rsid w:val="003227BC"/>
    <w:rsid w:val="0035013F"/>
    <w:rsid w:val="00362CCC"/>
    <w:rsid w:val="00381284"/>
    <w:rsid w:val="00387012"/>
    <w:rsid w:val="004272A0"/>
    <w:rsid w:val="00446145"/>
    <w:rsid w:val="004B07C0"/>
    <w:rsid w:val="004B7243"/>
    <w:rsid w:val="005173BF"/>
    <w:rsid w:val="00525F8F"/>
    <w:rsid w:val="00546C22"/>
    <w:rsid w:val="005852FD"/>
    <w:rsid w:val="005D2DC4"/>
    <w:rsid w:val="005D43D7"/>
    <w:rsid w:val="005F2FAC"/>
    <w:rsid w:val="005F41F8"/>
    <w:rsid w:val="00643D2E"/>
    <w:rsid w:val="006477FF"/>
    <w:rsid w:val="0066750D"/>
    <w:rsid w:val="0068097C"/>
    <w:rsid w:val="00681F32"/>
    <w:rsid w:val="00694A7B"/>
    <w:rsid w:val="006A444B"/>
    <w:rsid w:val="0073039B"/>
    <w:rsid w:val="00750687"/>
    <w:rsid w:val="007775FF"/>
    <w:rsid w:val="007C6DE0"/>
    <w:rsid w:val="007D2196"/>
    <w:rsid w:val="007F2796"/>
    <w:rsid w:val="00802AC5"/>
    <w:rsid w:val="0080736E"/>
    <w:rsid w:val="00846B3E"/>
    <w:rsid w:val="00864A75"/>
    <w:rsid w:val="00870F29"/>
    <w:rsid w:val="00874261"/>
    <w:rsid w:val="008877DE"/>
    <w:rsid w:val="00890653"/>
    <w:rsid w:val="008A7BB6"/>
    <w:rsid w:val="008B40D0"/>
    <w:rsid w:val="008B7283"/>
    <w:rsid w:val="008F77CE"/>
    <w:rsid w:val="00903425"/>
    <w:rsid w:val="009645A0"/>
    <w:rsid w:val="009A4F06"/>
    <w:rsid w:val="009D6617"/>
    <w:rsid w:val="009E2034"/>
    <w:rsid w:val="00A17581"/>
    <w:rsid w:val="00A6112F"/>
    <w:rsid w:val="00A85673"/>
    <w:rsid w:val="00AC069C"/>
    <w:rsid w:val="00AE674A"/>
    <w:rsid w:val="00B01591"/>
    <w:rsid w:val="00B24120"/>
    <w:rsid w:val="00B3585D"/>
    <w:rsid w:val="00B3757B"/>
    <w:rsid w:val="00B45668"/>
    <w:rsid w:val="00B743A1"/>
    <w:rsid w:val="00BA20D1"/>
    <w:rsid w:val="00BB624A"/>
    <w:rsid w:val="00C17FA0"/>
    <w:rsid w:val="00C379BD"/>
    <w:rsid w:val="00C41344"/>
    <w:rsid w:val="00C659DF"/>
    <w:rsid w:val="00C86729"/>
    <w:rsid w:val="00C87FB5"/>
    <w:rsid w:val="00D259E0"/>
    <w:rsid w:val="00D45817"/>
    <w:rsid w:val="00D45896"/>
    <w:rsid w:val="00D908BD"/>
    <w:rsid w:val="00E77978"/>
    <w:rsid w:val="00E91502"/>
    <w:rsid w:val="00E92EB1"/>
    <w:rsid w:val="00E97CF1"/>
    <w:rsid w:val="00EB329D"/>
    <w:rsid w:val="00ED16FC"/>
    <w:rsid w:val="00EF3E64"/>
    <w:rsid w:val="00F11B2E"/>
    <w:rsid w:val="00F11D64"/>
    <w:rsid w:val="00F35640"/>
    <w:rsid w:val="00FB45B6"/>
    <w:rsid w:val="00F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A45C"/>
  <w15:chartTrackingRefBased/>
  <w15:docId w15:val="{510C9E34-9B0E-4E87-8277-628E25E5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C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DC4"/>
    <w:pPr>
      <w:spacing w:before="160" w:line="276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2DC4"/>
    <w:pPr>
      <w:tabs>
        <w:tab w:val="right" w:pos="10800"/>
      </w:tabs>
      <w:spacing w:after="40"/>
      <w:contextualSpacing/>
      <w:outlineLvl w:val="1"/>
    </w:pPr>
    <w:rPr>
      <w:rFonts w:asciiTheme="majorHAnsi" w:hAnsiTheme="majorHAnsi"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5D2DC4"/>
    <w:pPr>
      <w:tabs>
        <w:tab w:val="right" w:pos="10800"/>
      </w:tabs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F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3A0D4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2DC4"/>
    <w:rPr>
      <w:rFonts w:asciiTheme="majorHAnsi" w:hAnsiTheme="majorHAnsi" w:cs="Times New Roman (Body CS)"/>
      <w:b/>
      <w:bCs/>
      <w:caps/>
      <w:spacing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D2DC4"/>
    <w:rPr>
      <w:rFonts w:asciiTheme="majorHAnsi" w:hAnsiTheme="majorHAnsi"/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ind w:left="72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rsid w:val="005D2DC4"/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F46"/>
    <w:rPr>
      <w:rFonts w:asciiTheme="majorHAnsi" w:eastAsiaTheme="majorEastAsia" w:hAnsiTheme="majorHAnsi" w:cstheme="majorBidi"/>
      <w:i/>
      <w:iCs/>
      <w:color w:val="83A0D4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cj.vandeneng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s\AppData\Roaming\Microsoft\Templates\Modern%20resume%20for%20data%20analy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4">
      <a:majorFont>
        <a:latin typeface="Arial Nova"/>
        <a:ea typeface=""/>
        <a:cs typeface=""/>
      </a:majorFont>
      <a:minorFont>
        <a:latin typeface="Arial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926C82-C580-4C96-8DDE-44DD30CA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resume for data analyst</Template>
  <TotalTime>56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Career Summary</vt:lpstr>
      <vt:lpstr>Expertise</vt:lpstr>
      <vt:lpstr>computer lANGUAGES | technical skills </vt:lpstr>
      <vt:lpstr>EDUCATION</vt:lpstr>
      <vt:lpstr>WORK EXPERIENCE</vt:lpstr>
      <vt:lpstr>        </vt:lpstr>
      <vt:lpstr>        </vt:lpstr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</dc:creator>
  <cp:keywords/>
  <dc:description/>
  <cp:lastModifiedBy>Alissa Williams</cp:lastModifiedBy>
  <cp:revision>1</cp:revision>
  <cp:lastPrinted>2022-09-27T08:21:00Z</cp:lastPrinted>
  <dcterms:created xsi:type="dcterms:W3CDTF">2025-07-21T15:44:00Z</dcterms:created>
  <dcterms:modified xsi:type="dcterms:W3CDTF">2025-07-21T16:42:00Z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